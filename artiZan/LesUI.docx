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8A" w:rsidRPr="006C4F88" w:rsidRDefault="006C4F88" w:rsidP="006C4F88">
      <w:pPr>
        <w:rPr>
          <w:b/>
        </w:rPr>
      </w:pPr>
      <w:r w:rsidRPr="006C4F88">
        <w:rPr>
          <w:b/>
        </w:rPr>
        <w:t>OBJECTIF :</w:t>
      </w:r>
    </w:p>
    <w:p w:rsidR="006C4F88" w:rsidRDefault="00174118" w:rsidP="006C4F88">
      <w:r>
        <w:t xml:space="preserve">L'association ArtiZan de la zone PACA voudrait développer une application à destination des artisans pour les aider à réaliser leurs devis et factures </w:t>
      </w:r>
    </w:p>
    <w:p w:rsidR="006751CC" w:rsidRDefault="006751CC" w:rsidP="006C4F88"/>
    <w:p w:rsidR="004B4093" w:rsidRDefault="004B4093" w:rsidP="006C4F88"/>
    <w:p w:rsidR="004B4093" w:rsidRDefault="004B4093" w:rsidP="006C4F88">
      <w:bookmarkStart w:id="0" w:name="_GoBack"/>
      <w:bookmarkEnd w:id="0"/>
    </w:p>
    <w:p w:rsidR="004B4093" w:rsidRDefault="004B4093" w:rsidP="006C4F88"/>
    <w:p w:rsidR="004B4093" w:rsidRDefault="004B4093" w:rsidP="006C4F88">
      <w:r>
        <w:rPr>
          <w:noProof/>
        </w:rPr>
        <w:drawing>
          <wp:inline distT="0" distB="0" distL="0" distR="0">
            <wp:extent cx="5760720" cy="456184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dev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93" w:rsidRDefault="004B4093" w:rsidP="006C4F88"/>
    <w:p w:rsidR="004B4093" w:rsidRDefault="004B4093" w:rsidP="006C4F88"/>
    <w:p w:rsidR="004B4093" w:rsidRDefault="004B4093" w:rsidP="006C4F88"/>
    <w:p w:rsidR="004B4093" w:rsidRDefault="004B4093" w:rsidP="006C4F88"/>
    <w:p w:rsidR="00116C75" w:rsidRDefault="00085993" w:rsidP="006C4F88">
      <w:r>
        <w:t>Une ébauche des maquettes des UI de l'application vous sont proposés ci-</w:t>
      </w:r>
      <w:r w:rsidR="004B4093">
        <w:t xml:space="preserve">après </w:t>
      </w:r>
      <w:r>
        <w:t>:</w:t>
      </w:r>
    </w:p>
    <w:p w:rsidR="00085993" w:rsidRDefault="00085993" w:rsidP="006C4F88"/>
    <w:p w:rsidR="00A53C2E" w:rsidRDefault="00A53C2E" w:rsidP="006C4F88">
      <w:r w:rsidRPr="00A53C2E">
        <w:rPr>
          <w:noProof/>
          <w:bdr w:val="single" w:sz="4" w:space="0" w:color="auto"/>
        </w:rPr>
        <w:lastRenderedPageBreak/>
        <w:drawing>
          <wp:inline distT="0" distB="0" distL="0" distR="0" wp14:anchorId="0E62ADCF" wp14:editId="7AB29591">
            <wp:extent cx="5760720" cy="323913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ArtiZAN@1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E" w:rsidRDefault="00085993" w:rsidP="00085993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L'écran d'accueil</w:t>
      </w:r>
    </w:p>
    <w:p w:rsidR="00C01159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Groupe B</w:t>
      </w:r>
    </w:p>
    <w:p w:rsidR="00085993" w:rsidRDefault="00085993" w:rsidP="006C4F88"/>
    <w:p w:rsidR="00A53C2E" w:rsidRDefault="00A53C2E" w:rsidP="006C4F88">
      <w:r w:rsidRPr="00A53C2E">
        <w:rPr>
          <w:noProof/>
          <w:bdr w:val="single" w:sz="4" w:space="0" w:color="auto"/>
        </w:rPr>
        <w:drawing>
          <wp:inline distT="0" distB="0" distL="0" distR="0" wp14:anchorId="1A8B7A85" wp14:editId="73E7F2D1">
            <wp:extent cx="5760720" cy="32391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s@1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E" w:rsidRDefault="00085993" w:rsidP="00085993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5993">
        <w:t>L'écran de consultation</w:t>
      </w:r>
      <w:r w:rsidR="0080444D">
        <w:t>/modification</w:t>
      </w:r>
      <w:r w:rsidRPr="00085993">
        <w:t xml:space="preserve"> ou de saisie d'un nouveau devis</w:t>
      </w:r>
    </w:p>
    <w:p w:rsidR="00C01159" w:rsidRPr="00085993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Groupe </w:t>
      </w:r>
      <w:r>
        <w:t>C</w:t>
      </w:r>
    </w:p>
    <w:p w:rsidR="00A53C2E" w:rsidRDefault="00B44669" w:rsidP="006C4F88">
      <w:pPr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drawing>
          <wp:inline distT="0" distB="0" distL="0" distR="0">
            <wp:extent cx="5760720" cy="32391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@1x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59" w:rsidRDefault="00085993" w:rsidP="00085993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5993">
        <w:t xml:space="preserve">L'écran de </w:t>
      </w:r>
      <w:r w:rsidRPr="00085993">
        <w:t>consultation ou de saisie d'un nouveau</w:t>
      </w:r>
      <w:r w:rsidRPr="00085993">
        <w:t xml:space="preserve"> </w:t>
      </w:r>
      <w:r w:rsidR="00B44669">
        <w:t>client</w:t>
      </w:r>
      <w:r w:rsidR="00C01159">
        <w:t xml:space="preserve"> </w:t>
      </w:r>
    </w:p>
    <w:p w:rsidR="00A53C2E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Groupe A</w:t>
      </w:r>
    </w:p>
    <w:p w:rsidR="00085993" w:rsidRDefault="00085993" w:rsidP="00085993">
      <w:pPr>
        <w:pStyle w:val="Paragraphedeliste"/>
      </w:pPr>
      <w:r>
        <w:t>Attention, si raison sociale il s'agit d'une entreprise, sinon c'est un particulier</w:t>
      </w:r>
    </w:p>
    <w:p w:rsidR="00085993" w:rsidRDefault="00085993" w:rsidP="00085993">
      <w:pPr>
        <w:pStyle w:val="Paragraphedeliste"/>
      </w:pPr>
    </w:p>
    <w:p w:rsidR="00085993" w:rsidRDefault="00085993" w:rsidP="00085993">
      <w:pPr>
        <w:pStyle w:val="Paragraphedeliste"/>
      </w:pPr>
    </w:p>
    <w:p w:rsidR="00085993" w:rsidRDefault="00085993" w:rsidP="00085993">
      <w:pPr>
        <w:pStyle w:val="Paragraphedeliste"/>
      </w:pPr>
    </w:p>
    <w:p w:rsidR="00085993" w:rsidRPr="00085993" w:rsidRDefault="00085993" w:rsidP="00085993">
      <w:pPr>
        <w:pStyle w:val="Paragraphedeliste"/>
      </w:pPr>
    </w:p>
    <w:p w:rsidR="00085993" w:rsidRDefault="00B44669" w:rsidP="00085993">
      <w:r w:rsidRPr="00B44669">
        <w:rPr>
          <w:noProof/>
          <w:bdr w:val="single" w:sz="4" w:space="0" w:color="auto"/>
        </w:rPr>
        <w:drawing>
          <wp:inline distT="0" distB="0" distL="0" distR="0" wp14:anchorId="3DBE515D" wp14:editId="494434D3">
            <wp:extent cx="5760720" cy="323913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tier@1x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93" w:rsidRDefault="00085993" w:rsidP="00085993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5993">
        <w:t xml:space="preserve"> </w:t>
      </w:r>
      <w:r w:rsidRPr="00085993">
        <w:t>L</w:t>
      </w:r>
      <w:r>
        <w:t xml:space="preserve">'écran consultation/modification ou </w:t>
      </w:r>
      <w:r w:rsidRPr="00085993">
        <w:t xml:space="preserve">de saisie d'un nouveau </w:t>
      </w:r>
      <w:r w:rsidR="00B44669">
        <w:t>chantier</w:t>
      </w:r>
    </w:p>
    <w:p w:rsidR="00C01159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Groupe </w:t>
      </w:r>
      <w:r>
        <w:t>B</w:t>
      </w:r>
    </w:p>
    <w:p w:rsidR="00085993" w:rsidRDefault="00085993" w:rsidP="006C4F88">
      <w:pPr>
        <w:rPr>
          <w:noProof/>
          <w:bdr w:val="single" w:sz="4" w:space="0" w:color="auto"/>
        </w:rPr>
      </w:pPr>
    </w:p>
    <w:p w:rsidR="00085993" w:rsidRDefault="00085993" w:rsidP="006C4F88">
      <w:pPr>
        <w:rPr>
          <w:noProof/>
          <w:bdr w:val="single" w:sz="4" w:space="0" w:color="auto"/>
        </w:rPr>
      </w:pPr>
    </w:p>
    <w:p w:rsidR="00A53C2E" w:rsidRDefault="0080444D" w:rsidP="006C4F88">
      <w:pPr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4pt">
            <v:imagedata r:id="rId13" o:title="Article@1x"/>
          </v:shape>
        </w:pict>
      </w:r>
    </w:p>
    <w:p w:rsidR="0080444D" w:rsidRDefault="0080444D" w:rsidP="0080444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5993">
        <w:t>L</w:t>
      </w:r>
      <w:r>
        <w:t xml:space="preserve">'écran consultation/modification ou </w:t>
      </w:r>
      <w:r w:rsidRPr="00085993">
        <w:t xml:space="preserve">de saisie </w:t>
      </w:r>
      <w:r>
        <w:t>des prestations (article ou poste)</w:t>
      </w:r>
    </w:p>
    <w:p w:rsidR="00C01159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Groupe A</w:t>
      </w:r>
    </w:p>
    <w:p w:rsidR="0080444D" w:rsidRDefault="0080444D" w:rsidP="006C4F88">
      <w:pPr>
        <w:rPr>
          <w:noProof/>
          <w:bdr w:val="single" w:sz="4" w:space="0" w:color="auto"/>
        </w:rPr>
      </w:pPr>
    </w:p>
    <w:p w:rsidR="00116C75" w:rsidRDefault="00A53C2E" w:rsidP="006C4F88">
      <w:r w:rsidRPr="00A53C2E">
        <w:rPr>
          <w:noProof/>
          <w:bdr w:val="single" w:sz="4" w:space="0" w:color="auto"/>
        </w:rPr>
        <w:drawing>
          <wp:inline distT="0" distB="0" distL="0" distR="0" wp14:anchorId="0ED60427" wp14:editId="4369FA19">
            <wp:extent cx="5760720" cy="32391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ion@1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59" w:rsidRDefault="00C01159" w:rsidP="00C01159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5993">
        <w:t>L</w:t>
      </w:r>
      <w:r>
        <w:t xml:space="preserve">'écran </w:t>
      </w:r>
      <w:r>
        <w:t>d'édition d'un devis</w:t>
      </w:r>
    </w:p>
    <w:p w:rsidR="00C01159" w:rsidRDefault="00C01159" w:rsidP="00C0115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Groupe </w:t>
      </w:r>
      <w:r>
        <w:t>C</w:t>
      </w:r>
    </w:p>
    <w:p w:rsidR="00E4609E" w:rsidRDefault="00E4609E">
      <w:pPr>
        <w:ind w:left="720"/>
        <w:jc w:val="left"/>
      </w:pPr>
    </w:p>
    <w:p w:rsidR="00E4609E" w:rsidRDefault="00E4609E">
      <w:pPr>
        <w:ind w:left="720"/>
        <w:jc w:val="left"/>
      </w:pPr>
    </w:p>
    <w:p w:rsidR="00E4609E" w:rsidRDefault="00E4609E">
      <w:pPr>
        <w:ind w:left="720"/>
        <w:jc w:val="left"/>
      </w:pPr>
    </w:p>
    <w:p w:rsidR="00B96451" w:rsidRDefault="00B96451">
      <w:pPr>
        <w:ind w:left="720"/>
        <w:jc w:val="left"/>
      </w:pPr>
      <w:r>
        <w:br w:type="page"/>
      </w:r>
    </w:p>
    <w:p w:rsidR="006C6FDB" w:rsidRDefault="006C6FDB">
      <w:pPr>
        <w:ind w:left="720"/>
        <w:jc w:val="left"/>
        <w:rPr>
          <w:noProof/>
        </w:rPr>
      </w:pPr>
    </w:p>
    <w:p w:rsidR="006C6FDB" w:rsidRPr="00EE62EF" w:rsidRDefault="006C6FDB" w:rsidP="006C4F88">
      <w:pPr>
        <w:rPr>
          <w:b/>
        </w:rPr>
      </w:pPr>
      <w:r w:rsidRPr="00EE62EF">
        <w:rPr>
          <w:b/>
        </w:rPr>
        <w:t>Les fonctionn</w:t>
      </w:r>
      <w:r w:rsidR="00E633FC" w:rsidRPr="00EE62EF">
        <w:rPr>
          <w:b/>
        </w:rPr>
        <w:t>alités</w:t>
      </w:r>
      <w:r w:rsidRPr="00EE62EF">
        <w:rPr>
          <w:b/>
        </w:rPr>
        <w:t xml:space="preserve"> de l'application :</w:t>
      </w:r>
    </w:p>
    <w:p w:rsidR="00E633FC" w:rsidRDefault="00E633FC" w:rsidP="00E633FC"/>
    <w:p w:rsidR="00E633FC" w:rsidRDefault="00E633FC" w:rsidP="00E633FC">
      <w:r>
        <w:t xml:space="preserve">la gestion des clients </w:t>
      </w:r>
      <w:r>
        <w:sym w:font="Wingdings" w:char="F0E0"/>
      </w:r>
      <w:r>
        <w:t xml:space="preserve"> création, modification, suppression</w:t>
      </w:r>
    </w:p>
    <w:p w:rsidR="00E633FC" w:rsidRDefault="00E633FC" w:rsidP="00E633FC">
      <w:r>
        <w:t xml:space="preserve">gestion des devis </w:t>
      </w:r>
      <w:r>
        <w:sym w:font="Wingdings" w:char="F0E0"/>
      </w:r>
      <w:r>
        <w:t xml:space="preserve"> création, modification, enregistrement validation, </w:t>
      </w:r>
    </w:p>
    <w:p w:rsidR="00E633FC" w:rsidRDefault="00E633FC" w:rsidP="00E633FC">
      <w:r>
        <w:t xml:space="preserve">gestion des produits </w:t>
      </w:r>
      <w:r>
        <w:sym w:font="Wingdings" w:char="F0E0"/>
      </w:r>
      <w:r>
        <w:t xml:space="preserve"> libellé, prix + maj prix</w:t>
      </w:r>
    </w:p>
    <w:p w:rsidR="00E633FC" w:rsidRDefault="00E633FC" w:rsidP="00E633FC">
      <w:r>
        <w:t xml:space="preserve">gestion des prestations </w:t>
      </w:r>
      <w:r>
        <w:sym w:font="Wingdings" w:char="F0E0"/>
      </w:r>
      <w:r>
        <w:t xml:space="preserve"> libellé, prix + maj prix</w:t>
      </w:r>
    </w:p>
    <w:p w:rsidR="00E633FC" w:rsidRDefault="00E633FC" w:rsidP="00E633FC">
      <w:r>
        <w:t xml:space="preserve">calcul des coûts, </w:t>
      </w:r>
    </w:p>
    <w:p w:rsidR="00E633FC" w:rsidRDefault="00E633FC" w:rsidP="00E633FC">
      <w:r>
        <w:t xml:space="preserve">présentation des devis aux clients. </w:t>
      </w:r>
    </w:p>
    <w:p w:rsidR="00E633FC" w:rsidRDefault="00E633FC" w:rsidP="00E633FC"/>
    <w:p w:rsidR="006C6FDB" w:rsidRDefault="006C6FDB" w:rsidP="006C4F88"/>
    <w:p w:rsidR="00DC29F8" w:rsidRDefault="00C01159" w:rsidP="00C01159">
      <w:pPr>
        <w:tabs>
          <w:tab w:val="left" w:pos="3402"/>
          <w:tab w:val="left" w:pos="6237"/>
        </w:tabs>
      </w:pPr>
      <w:r>
        <w:t>Groupe A</w:t>
      </w:r>
      <w:r>
        <w:tab/>
        <w:t>Groupe B</w:t>
      </w:r>
      <w:r>
        <w:tab/>
        <w:t>Groupe C</w:t>
      </w:r>
    </w:p>
    <w:p w:rsidR="00DC29F8" w:rsidRPr="00B60D19" w:rsidRDefault="00B60D19" w:rsidP="00C5235A">
      <w:pPr>
        <w:tabs>
          <w:tab w:val="left" w:pos="3402"/>
          <w:tab w:val="left" w:pos="6237"/>
        </w:tabs>
        <w:rPr>
          <w:lang w:val="es-ES"/>
        </w:rPr>
      </w:pPr>
      <w:r w:rsidRPr="00B60D19">
        <w:rPr>
          <w:lang w:val="es-ES"/>
        </w:rPr>
        <w:t>Catia</w:t>
      </w:r>
      <w:r w:rsidRPr="00B60D19">
        <w:rPr>
          <w:lang w:val="es-ES"/>
        </w:rPr>
        <w:tab/>
        <w:t>Mathieu</w:t>
      </w:r>
      <w:r w:rsidRPr="00B60D19">
        <w:rPr>
          <w:lang w:val="es-ES"/>
        </w:rPr>
        <w:tab/>
        <w:t>Théo</w:t>
      </w:r>
    </w:p>
    <w:p w:rsidR="00B60D19" w:rsidRDefault="00B60D19" w:rsidP="00C5235A">
      <w:pPr>
        <w:tabs>
          <w:tab w:val="left" w:pos="3402"/>
          <w:tab w:val="left" w:pos="6237"/>
        </w:tabs>
        <w:rPr>
          <w:lang w:val="es-ES"/>
        </w:rPr>
      </w:pPr>
      <w:r w:rsidRPr="00B60D19">
        <w:rPr>
          <w:lang w:val="es-ES"/>
        </w:rPr>
        <w:t>Nicola</w:t>
      </w:r>
      <w:r>
        <w:rPr>
          <w:lang w:val="es-ES"/>
        </w:rPr>
        <w:t>s</w:t>
      </w:r>
      <w:r w:rsidRPr="00B60D19">
        <w:rPr>
          <w:lang w:val="es-ES"/>
        </w:rPr>
        <w:tab/>
        <w:t>Nicolas</w:t>
      </w:r>
      <w:r w:rsidRPr="00B60D19">
        <w:rPr>
          <w:lang w:val="es-ES"/>
        </w:rPr>
        <w:tab/>
        <w:t>J</w:t>
      </w:r>
      <w:r>
        <w:rPr>
          <w:lang w:val="es-ES"/>
        </w:rPr>
        <w:t>a</w:t>
      </w:r>
      <w:r w:rsidR="00C5235A">
        <w:rPr>
          <w:lang w:val="es-ES"/>
        </w:rPr>
        <w:t>y</w:t>
      </w:r>
      <w:r>
        <w:rPr>
          <w:lang w:val="es-ES"/>
        </w:rPr>
        <w:t>son</w:t>
      </w:r>
    </w:p>
    <w:p w:rsidR="00C5235A" w:rsidRDefault="00C5235A" w:rsidP="00C5235A">
      <w:pPr>
        <w:tabs>
          <w:tab w:val="left" w:pos="3402"/>
          <w:tab w:val="left" w:pos="6237"/>
        </w:tabs>
        <w:rPr>
          <w:lang w:val="es-ES"/>
        </w:rPr>
      </w:pPr>
      <w:r>
        <w:rPr>
          <w:lang w:val="es-ES"/>
        </w:rPr>
        <w:t>Baptiste</w:t>
      </w:r>
      <w:r>
        <w:rPr>
          <w:lang w:val="es-ES"/>
        </w:rPr>
        <w:tab/>
        <w:t>Hajar</w:t>
      </w:r>
      <w:r>
        <w:rPr>
          <w:lang w:val="es-ES"/>
        </w:rPr>
        <w:tab/>
        <w:t>Sacha</w:t>
      </w:r>
    </w:p>
    <w:p w:rsidR="00C5235A" w:rsidRDefault="00C5235A" w:rsidP="00C5235A">
      <w:pPr>
        <w:tabs>
          <w:tab w:val="left" w:pos="3402"/>
          <w:tab w:val="left" w:pos="6237"/>
        </w:tabs>
        <w:rPr>
          <w:lang w:val="es-ES"/>
        </w:rPr>
      </w:pPr>
      <w:r>
        <w:rPr>
          <w:lang w:val="es-ES"/>
        </w:rPr>
        <w:t>Yoan</w:t>
      </w:r>
      <w:r>
        <w:rPr>
          <w:lang w:val="es-ES"/>
        </w:rPr>
        <w:tab/>
        <w:t>Amine</w:t>
      </w:r>
      <w:r>
        <w:rPr>
          <w:lang w:val="es-ES"/>
        </w:rPr>
        <w:tab/>
        <w:t>Mehied</w:t>
      </w:r>
      <w:r w:rsidR="00C01159">
        <w:rPr>
          <w:lang w:val="es-ES"/>
        </w:rPr>
        <w:t>din</w:t>
      </w:r>
      <w:r>
        <w:rPr>
          <w:lang w:val="es-ES"/>
        </w:rPr>
        <w:t>e</w:t>
      </w:r>
    </w:p>
    <w:p w:rsidR="00C5235A" w:rsidRDefault="00C5235A" w:rsidP="00C5235A">
      <w:pPr>
        <w:tabs>
          <w:tab w:val="left" w:pos="3402"/>
          <w:tab w:val="left" w:pos="6237"/>
        </w:tabs>
        <w:rPr>
          <w:lang w:val="es-ES"/>
        </w:rPr>
      </w:pPr>
      <w:r>
        <w:rPr>
          <w:lang w:val="es-ES"/>
        </w:rPr>
        <w:tab/>
        <w:t>Samir</w:t>
      </w:r>
    </w:p>
    <w:p w:rsidR="00B60D19" w:rsidRDefault="00B60D19" w:rsidP="006C4F88">
      <w:pPr>
        <w:rPr>
          <w:lang w:val="es-ES"/>
        </w:rPr>
      </w:pPr>
    </w:p>
    <w:p w:rsidR="00646FAD" w:rsidRDefault="00646FAD" w:rsidP="00C01159">
      <w:pPr>
        <w:jc w:val="left"/>
        <w:rPr>
          <w:lang w:val="es-ES"/>
        </w:rPr>
      </w:pPr>
    </w:p>
    <w:sectPr w:rsidR="00646FAD" w:rsidSect="00F66A32">
      <w:headerReference w:type="default" r:id="rId15"/>
      <w:footerReference w:type="default" r:id="rId16"/>
      <w:pgSz w:w="11906" w:h="16838"/>
      <w:pgMar w:top="1677" w:right="1417" w:bottom="1417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DF9" w:rsidRDefault="001A3DF9" w:rsidP="00F66A32">
      <w:r>
        <w:separator/>
      </w:r>
    </w:p>
  </w:endnote>
  <w:endnote w:type="continuationSeparator" w:id="0">
    <w:p w:rsidR="001A3DF9" w:rsidRDefault="001A3DF9" w:rsidP="00F6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267901"/>
      <w:docPartObj>
        <w:docPartGallery w:val="Page Numbers (Bottom of Page)"/>
        <w:docPartUnique/>
      </w:docPartObj>
    </w:sdtPr>
    <w:sdtEndPr/>
    <w:sdtContent>
      <w:p w:rsidR="00E718E6" w:rsidRDefault="001A3DF9" w:rsidP="00E718E6">
        <w:pPr>
          <w:pStyle w:val="Pieddepage"/>
        </w:pPr>
        <w:r>
          <w:fldChar w:fldCharType="begin"/>
        </w:r>
        <w:r>
          <w:instrText xml:space="preserve"> FILENAME  \* Lower  \* MERGEFORMAT </w:instrText>
        </w:r>
        <w:r>
          <w:fldChar w:fldCharType="separate"/>
        </w:r>
        <w:r w:rsidR="00174118">
          <w:rPr>
            <w:noProof/>
          </w:rPr>
          <w:t>document2</w:t>
        </w:r>
        <w:r>
          <w:rPr>
            <w:noProof/>
          </w:rPr>
          <w:fldChar w:fldCharType="end"/>
        </w:r>
        <w:r w:rsidR="00E718E6">
          <w:tab/>
        </w:r>
        <w:r w:rsidR="00E718E6">
          <w:tab/>
        </w:r>
        <w:r w:rsidR="00EC7D93">
          <w:fldChar w:fldCharType="begin"/>
        </w:r>
        <w:r w:rsidR="00E718E6">
          <w:instrText>PAGE   \* MERGEFORMAT</w:instrText>
        </w:r>
        <w:r w:rsidR="00EC7D93">
          <w:fldChar w:fldCharType="separate"/>
        </w:r>
        <w:r>
          <w:rPr>
            <w:noProof/>
          </w:rPr>
          <w:t>1</w:t>
        </w:r>
        <w:r w:rsidR="00EC7D93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DF9" w:rsidRDefault="001A3DF9" w:rsidP="00F66A32">
      <w:r>
        <w:separator/>
      </w:r>
    </w:p>
  </w:footnote>
  <w:footnote w:type="continuationSeparator" w:id="0">
    <w:p w:rsidR="001A3DF9" w:rsidRDefault="001A3DF9" w:rsidP="00F6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8E6" w:rsidRDefault="00433F29" w:rsidP="00E718E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-535940</wp:posOffset>
              </wp:positionH>
              <wp:positionV relativeFrom="paragraph">
                <wp:posOffset>-300990</wp:posOffset>
              </wp:positionV>
              <wp:extent cx="895350" cy="304800"/>
              <wp:effectExtent l="38100" t="38100" r="114300" b="114300"/>
              <wp:wrapTopAndBottom/>
              <wp:docPr id="18" name="Rectangle à coins arrondi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95350" cy="3048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1" o:spid="_x0000_s1026" style="position:absolute;left:0;text-align:left;margin-left:-42.2pt;margin-top:-23.7pt;width:7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" fillcolor="#f2f2f2 [3052]" strokecolor="#5f497a [2407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b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b/>
                        <w:color w:val="7030A0"/>
                      </w:rPr>
                      <w:t>2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4991100</wp:posOffset>
              </wp:positionH>
              <wp:positionV relativeFrom="paragraph">
                <wp:posOffset>-282575</wp:posOffset>
              </wp:positionV>
              <wp:extent cx="1052195" cy="330200"/>
              <wp:effectExtent l="38100" t="38100" r="109855" b="107950"/>
              <wp:wrapTopAndBottom/>
              <wp:docPr id="17" name="Rectangle à coins arrondi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2195" cy="330200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cmpd="thinThick">
                        <a:solidFill>
                          <a:schemeClr val="accent4">
                            <a:lumMod val="75000"/>
                          </a:schemeClr>
                        </a:solidFill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89167E" w:rsidRDefault="00E718E6" w:rsidP="00E718E6">
                          <w:pPr>
                            <w:rPr>
                              <w:rFonts w:ascii="Arial Black" w:hAnsi="Arial Black"/>
                              <w:color w:val="7030A0"/>
                            </w:rPr>
                          </w:pPr>
                          <w:r w:rsidRPr="0089167E">
                            <w:rPr>
                              <w:rFonts w:ascii="Arial Black" w:hAnsi="Arial Black"/>
                              <w:color w:val="7030A0"/>
                            </w:rPr>
                            <w:t>B</w:t>
                          </w: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2</w:t>
                          </w:r>
                          <w:r w:rsidRPr="0089167E">
                            <w:rPr>
                              <w:rFonts w:ascii="Arial Black" w:hAnsi="Arial Black"/>
                              <w:color w:val="7030A0"/>
                            </w:rPr>
                            <w:t>-0</w:t>
                          </w:r>
                          <w:r>
                            <w:rPr>
                              <w:rFonts w:ascii="Arial Black" w:hAnsi="Arial Black"/>
                              <w:color w:val="7030A0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ectangle à coins arrondis 3" o:spid="_x0000_s1027" style="position:absolute;left:0;text-align:left;margin-left:393pt;margin-top:-22.25pt;width:82.8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" fillcolor="#f2f2f2 [3052]" strokecolor="#5f497a [2407]" strokeweight="2pt">
              <v:stroke linestyle="thinThick"/>
              <v:shadow on="t" color="black" opacity="26214f" origin="-.5,-.5" offset=".74836mm,.74836mm"/>
              <v:path arrowok="t"/>
              <v:textbox>
                <w:txbxContent>
                  <w:p w:rsidR="00E718E6" w:rsidRPr="0089167E" w:rsidRDefault="00E718E6" w:rsidP="00E718E6">
                    <w:pPr>
                      <w:rPr>
                        <w:rFonts w:ascii="Arial Black" w:hAnsi="Arial Black"/>
                        <w:color w:val="7030A0"/>
                      </w:rPr>
                    </w:pPr>
                    <w:r w:rsidRPr="0089167E">
                      <w:rPr>
                        <w:rFonts w:ascii="Arial Black" w:hAnsi="Arial Black"/>
                        <w:color w:val="7030A0"/>
                      </w:rPr>
                      <w:t>B</w:t>
                    </w:r>
                    <w:r>
                      <w:rPr>
                        <w:rFonts w:ascii="Arial Black" w:hAnsi="Arial Black"/>
                        <w:color w:val="7030A0"/>
                      </w:rPr>
                      <w:t>2</w:t>
                    </w:r>
                    <w:r w:rsidRPr="0089167E">
                      <w:rPr>
                        <w:rFonts w:ascii="Arial Black" w:hAnsi="Arial Black"/>
                        <w:color w:val="7030A0"/>
                      </w:rPr>
                      <w:t>-0</w:t>
                    </w:r>
                    <w:r>
                      <w:rPr>
                        <w:rFonts w:ascii="Arial Black" w:hAnsi="Arial Black"/>
                        <w:color w:val="7030A0"/>
                      </w:rPr>
                      <w:t>3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174625</wp:posOffset>
              </wp:positionH>
              <wp:positionV relativeFrom="paragraph">
                <wp:posOffset>-409575</wp:posOffset>
              </wp:positionV>
              <wp:extent cx="5003800" cy="714375"/>
              <wp:effectExtent l="38100" t="38100" r="120650" b="123825"/>
              <wp:wrapTopAndBottom/>
              <wp:docPr id="16" name="Rectangle à coins arrondi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03800" cy="714375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18E6" w:rsidRPr="00F80677" w:rsidRDefault="00174118" w:rsidP="00E718E6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7030A0"/>
                            </w:rPr>
                            <w:t>Application ArtiZan</w:t>
                          </w:r>
                        </w:p>
                        <w:p w:rsidR="00E718E6" w:rsidRPr="0089167E" w:rsidRDefault="00E718E6" w:rsidP="00E718E6">
                          <w:pPr>
                            <w:jc w:val="center"/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</w:pPr>
                          <w:r>
                            <w:rPr>
                              <w:rFonts w:ascii="Arial Black" w:hAnsi="Arial Black"/>
                              <w:color w:val="B2A1C7" w:themeColor="accent4" w:themeTint="99"/>
                              <w:sz w:val="16"/>
                            </w:rPr>
                            <w:t>Conception et développement d'applications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angle à coins arrondis 2" o:spid="_x0000_s1028" style="position:absolute;left:0;text-align:left;margin-left:13.75pt;margin-top:-32.25pt;width:39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" fillcolor="#f2f2f2 [3052]" strokecolor="#b2a1c7 [1943]" strokeweight="2pt">
              <v:shadow on="t" color="black" opacity="26214f" origin="-.5,-.5" offset=".74836mm,.74836mm"/>
              <v:path arrowok="t"/>
              <v:textbox>
                <w:txbxContent>
                  <w:p w:rsidR="00E718E6" w:rsidRPr="00F80677" w:rsidRDefault="00174118" w:rsidP="00E718E6">
                    <w:pPr>
                      <w:jc w:val="center"/>
                      <w:rPr>
                        <w:rFonts w:ascii="Arial Black" w:hAnsi="Arial Black"/>
                        <w:b/>
                        <w:color w:val="7030A0"/>
                      </w:rPr>
                    </w:pPr>
                    <w:r>
                      <w:rPr>
                        <w:rFonts w:ascii="Arial Black" w:hAnsi="Arial Black"/>
                        <w:b/>
                        <w:color w:val="7030A0"/>
                      </w:rPr>
                      <w:t>Application ArtiZan</w:t>
                    </w:r>
                  </w:p>
                  <w:p w:rsidR="00E718E6" w:rsidRPr="0089167E" w:rsidRDefault="00E718E6" w:rsidP="00E718E6">
                    <w:pPr>
                      <w:jc w:val="center"/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B2A1C7" w:themeColor="accent4" w:themeTint="99"/>
                        <w:sz w:val="16"/>
                      </w:rPr>
                      <w:t>Conception et développement d'applications</w:t>
                    </w:r>
                  </w:p>
                </w:txbxContent>
              </v:textbox>
              <w10:wrap type="topAndBottom"/>
            </v:roundrect>
          </w:pict>
        </mc:Fallback>
      </mc:AlternateContent>
    </w:r>
  </w:p>
  <w:p w:rsidR="00F66A32" w:rsidRDefault="00F66A3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76F"/>
    <w:multiLevelType w:val="hybridMultilevel"/>
    <w:tmpl w:val="25F6D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B067D"/>
    <w:multiLevelType w:val="hybridMultilevel"/>
    <w:tmpl w:val="25F6D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D568C"/>
    <w:multiLevelType w:val="hybridMultilevel"/>
    <w:tmpl w:val="25F6D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9043E"/>
    <w:multiLevelType w:val="hybridMultilevel"/>
    <w:tmpl w:val="25F6D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245D2"/>
    <w:multiLevelType w:val="hybridMultilevel"/>
    <w:tmpl w:val="BAEA2C1E"/>
    <w:lvl w:ilvl="0" w:tplc="0E5A14CA">
      <w:start w:val="1"/>
      <w:numFmt w:val="decimal"/>
      <w:pStyle w:val="Exercice"/>
      <w:lvlText w:val="EXERCICE %1.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18"/>
    <w:rsid w:val="000559F3"/>
    <w:rsid w:val="00085993"/>
    <w:rsid w:val="00093E2E"/>
    <w:rsid w:val="00116C75"/>
    <w:rsid w:val="0015396C"/>
    <w:rsid w:val="0015446C"/>
    <w:rsid w:val="00174118"/>
    <w:rsid w:val="00174B15"/>
    <w:rsid w:val="00190A7C"/>
    <w:rsid w:val="001A3DF9"/>
    <w:rsid w:val="00285C98"/>
    <w:rsid w:val="002B40AF"/>
    <w:rsid w:val="002B5F75"/>
    <w:rsid w:val="002F5085"/>
    <w:rsid w:val="00326FFF"/>
    <w:rsid w:val="00343333"/>
    <w:rsid w:val="00367B36"/>
    <w:rsid w:val="0041435D"/>
    <w:rsid w:val="00420F02"/>
    <w:rsid w:val="0042602C"/>
    <w:rsid w:val="00433F29"/>
    <w:rsid w:val="004B0ABC"/>
    <w:rsid w:val="004B4093"/>
    <w:rsid w:val="004D65EC"/>
    <w:rsid w:val="004E04FC"/>
    <w:rsid w:val="005231FE"/>
    <w:rsid w:val="00577EE4"/>
    <w:rsid w:val="00604A35"/>
    <w:rsid w:val="00623D29"/>
    <w:rsid w:val="00646FAD"/>
    <w:rsid w:val="006751CC"/>
    <w:rsid w:val="006879D2"/>
    <w:rsid w:val="006C4F88"/>
    <w:rsid w:val="006C6FDB"/>
    <w:rsid w:val="00776418"/>
    <w:rsid w:val="00784076"/>
    <w:rsid w:val="0080444D"/>
    <w:rsid w:val="0097724B"/>
    <w:rsid w:val="00A53C2E"/>
    <w:rsid w:val="00A95EB8"/>
    <w:rsid w:val="00B44669"/>
    <w:rsid w:val="00B60D19"/>
    <w:rsid w:val="00B61299"/>
    <w:rsid w:val="00B66651"/>
    <w:rsid w:val="00B96451"/>
    <w:rsid w:val="00BC2EED"/>
    <w:rsid w:val="00BD6C3C"/>
    <w:rsid w:val="00BF398B"/>
    <w:rsid w:val="00C01159"/>
    <w:rsid w:val="00C0346A"/>
    <w:rsid w:val="00C5235A"/>
    <w:rsid w:val="00C65202"/>
    <w:rsid w:val="00CA1D2B"/>
    <w:rsid w:val="00DC29AA"/>
    <w:rsid w:val="00DC29F8"/>
    <w:rsid w:val="00E4609E"/>
    <w:rsid w:val="00E633FC"/>
    <w:rsid w:val="00E66409"/>
    <w:rsid w:val="00E718E6"/>
    <w:rsid w:val="00EC2D30"/>
    <w:rsid w:val="00EC7D93"/>
    <w:rsid w:val="00EE62EF"/>
    <w:rsid w:val="00F1118A"/>
    <w:rsid w:val="00F42CD2"/>
    <w:rsid w:val="00F66A32"/>
    <w:rsid w:val="00FA5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FC"/>
    <w:pPr>
      <w:ind w:left="0"/>
      <w:jc w:val="both"/>
    </w:pPr>
    <w:rPr>
      <w:rFonts w:ascii="Arial" w:hAnsi="Arial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  <w:sz w:val="22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8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FC"/>
    <w:pPr>
      <w:ind w:left="0"/>
      <w:jc w:val="both"/>
    </w:pPr>
    <w:rPr>
      <w:rFonts w:ascii="Arial" w:hAnsi="Arial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qFormat/>
    <w:rsid w:val="006879D2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</w:pPr>
    <w:rPr>
      <w:rFonts w:ascii="Arial Black" w:hAnsi="Arial Black"/>
      <w:color w:val="CC0000"/>
    </w:rPr>
  </w:style>
  <w:style w:type="paragraph" w:customStyle="1" w:styleId="figure">
    <w:name w:val="figure"/>
    <w:basedOn w:val="Normal"/>
    <w:qFormat/>
    <w:rsid w:val="006879D2"/>
    <w:pPr>
      <w:ind w:firstLine="709"/>
    </w:pPr>
    <w:rPr>
      <w:rFonts w:eastAsiaTheme="minorHAnsi" w:cstheme="minorBidi"/>
      <w:b/>
      <w:color w:val="1F497D" w:themeColor="text2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79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9D2"/>
    <w:rPr>
      <w:rFonts w:ascii="Arial" w:hAnsi="Arial" w:cs="Arial"/>
      <w:color w:val="000080"/>
      <w:sz w:val="20"/>
      <w:szCs w:val="20"/>
      <w:lang w:eastAsia="fr-FR"/>
    </w:rPr>
  </w:style>
  <w:style w:type="paragraph" w:customStyle="1" w:styleId="Exercice">
    <w:name w:val="Exercice"/>
    <w:basedOn w:val="Normal"/>
    <w:next w:val="Normal"/>
    <w:qFormat/>
    <w:rsid w:val="006879D2"/>
    <w:pPr>
      <w:numPr>
        <w:numId w:val="3"/>
      </w:numPr>
      <w:pBdr>
        <w:bottom w:val="single" w:sz="12" w:space="1" w:color="CB08DA"/>
      </w:pBdr>
    </w:pPr>
    <w:rPr>
      <w:b/>
      <w:color w:val="CB08DA"/>
      <w:sz w:val="22"/>
    </w:rPr>
  </w:style>
  <w:style w:type="paragraph" w:customStyle="1" w:styleId="code">
    <w:name w:val="code"/>
    <w:basedOn w:val="Normal"/>
    <w:qFormat/>
    <w:rsid w:val="006879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color w:val="B2A1C7" w:themeColor="accent4" w:themeTint="99"/>
    </w:rPr>
  </w:style>
  <w:style w:type="paragraph" w:customStyle="1" w:styleId="defaut">
    <w:name w:val="defaut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liste2">
    <w:name w:val="liste2"/>
    <w:basedOn w:val="Normal"/>
    <w:rsid w:val="00687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79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9D2"/>
    <w:rPr>
      <w:rFonts w:ascii="Tahoma" w:hAnsi="Tahoma" w:cs="Tahoma"/>
      <w:color w:val="000080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inne\AppData\Roaming\Microsoft\Templates\Bloc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Bloc2.dotx</Template>
  <TotalTime>54</TotalTime>
  <Pages>5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6</cp:revision>
  <dcterms:created xsi:type="dcterms:W3CDTF">2023-01-02T13:08:00Z</dcterms:created>
  <dcterms:modified xsi:type="dcterms:W3CDTF">2023-01-02T14:01:00Z</dcterms:modified>
</cp:coreProperties>
</file>