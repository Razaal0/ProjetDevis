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8A" w:rsidRPr="006C4F88" w:rsidRDefault="006C4F88" w:rsidP="006C4F88">
      <w:pPr>
        <w:rPr>
          <w:b/>
        </w:rPr>
      </w:pPr>
      <w:r w:rsidRPr="006C4F88">
        <w:rPr>
          <w:b/>
        </w:rPr>
        <w:t>OBJECTIF :</w:t>
      </w:r>
    </w:p>
    <w:p w:rsidR="006C4F88" w:rsidRDefault="00174118" w:rsidP="006C4F88">
      <w:r>
        <w:t xml:space="preserve">L'association ArtiZan de la zone PACA voudrait développer une application à destination des artisans pour les aider à réaliser leurs devis et factures </w:t>
      </w:r>
    </w:p>
    <w:p w:rsidR="006751CC" w:rsidRDefault="006751CC" w:rsidP="006C4F88"/>
    <w:p w:rsidR="00577EE4" w:rsidRDefault="00B96451" w:rsidP="006C4F88">
      <w:r>
        <w:t>L'association loi 1901, a pour objectif de faciliter les travaux administratifs et réglementaires de ses adhérents.</w:t>
      </w:r>
    </w:p>
    <w:p w:rsidR="00577EE4" w:rsidRDefault="00577EE4" w:rsidP="006C4F88"/>
    <w:p w:rsidR="006C6FDB" w:rsidRDefault="006C6FDB" w:rsidP="006C4F88">
      <w:r>
        <w:t>Une application de devis pour des artisans est un outil qui permet aux artisans de créer des devis pour leurs clients. Cela peut inclure des fonctionnalités telles que la création de modèles de devis personnalisés, la gestion des clients et des devis, le calcul des coûts et des prix, et la présentation des devis aux clients. L'objectif principal d'une telle application est de faciliter la création et la gestion des devis pour les artisans, ce qui peut leur permettre de gagner du temps et d'améliorer leur efficacité.</w:t>
      </w:r>
    </w:p>
    <w:p w:rsidR="006C6FDB" w:rsidRDefault="006C6FDB" w:rsidP="006C4F88"/>
    <w:p w:rsidR="00B96451" w:rsidRDefault="00623D29" w:rsidP="006C4F88">
      <w:r>
        <w:t xml:space="preserve">Les documents 1 et 2 montrent la diversité des pratiques. La complexité réside principalement dans les différences de mode de travail. </w:t>
      </w:r>
    </w:p>
    <w:p w:rsidR="00623D29" w:rsidRDefault="00623D29" w:rsidP="006C4F88">
      <w:r>
        <w:t>Les responsables de l'association envisagent de réunir ses adhérents pour leur proposer d'uniformiser leur mode de fonctionnement afin de pouvoir développer une application standard.</w:t>
      </w:r>
    </w:p>
    <w:p w:rsidR="00623D29" w:rsidRDefault="00623D29" w:rsidP="006C4F88"/>
    <w:p w:rsidR="00B96451" w:rsidRDefault="006751CC" w:rsidP="006C4F88">
      <w:r>
        <w:t xml:space="preserve">Un modèle de classe </w:t>
      </w:r>
      <w:r w:rsidR="00116C75">
        <w:t xml:space="preserve">prenant en compte au mieux les différences de modalités </w:t>
      </w:r>
      <w:r>
        <w:t>permet de restreindre le domaine d'étude et de modéliser les données manipulées</w:t>
      </w:r>
    </w:p>
    <w:p w:rsidR="00116C75" w:rsidRDefault="00116C75" w:rsidP="006C4F88"/>
    <w:p w:rsidR="00116C75" w:rsidRDefault="00116C75" w:rsidP="006C4F88">
      <w:r>
        <w:rPr>
          <w:noProof/>
        </w:rPr>
        <w:drawing>
          <wp:inline distT="0" distB="0" distL="0" distR="0">
            <wp:extent cx="5760720" cy="2781143"/>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1143"/>
                    </a:xfrm>
                    <a:prstGeom prst="rect">
                      <a:avLst/>
                    </a:prstGeom>
                  </pic:spPr>
                </pic:pic>
              </a:graphicData>
            </a:graphic>
          </wp:inline>
        </w:drawing>
      </w:r>
    </w:p>
    <w:p w:rsidR="00E4609E" w:rsidRDefault="00E4609E">
      <w:pPr>
        <w:ind w:left="720"/>
        <w:jc w:val="left"/>
      </w:pPr>
    </w:p>
    <w:p w:rsidR="00E4609E" w:rsidRDefault="00E4609E">
      <w:pPr>
        <w:ind w:left="720"/>
        <w:jc w:val="left"/>
      </w:pPr>
    </w:p>
    <w:p w:rsidR="00E4609E" w:rsidRDefault="00E4609E">
      <w:pPr>
        <w:ind w:left="720"/>
        <w:jc w:val="left"/>
      </w:pPr>
    </w:p>
    <w:p w:rsidR="00B96451" w:rsidRDefault="00B96451">
      <w:pPr>
        <w:ind w:left="720"/>
        <w:jc w:val="left"/>
      </w:pPr>
      <w:r>
        <w:br w:type="page"/>
      </w:r>
    </w:p>
    <w:p w:rsidR="00B96451" w:rsidRPr="00B96451" w:rsidRDefault="00B96451" w:rsidP="00B96451">
      <w:pPr>
        <w:pBdr>
          <w:bottom w:val="single" w:sz="4" w:space="1" w:color="auto"/>
        </w:pBdr>
        <w:ind w:left="720"/>
        <w:jc w:val="left"/>
        <w:rPr>
          <w:b/>
        </w:rPr>
      </w:pPr>
      <w:r w:rsidRPr="00B96451">
        <w:rPr>
          <w:b/>
        </w:rPr>
        <w:lastRenderedPageBreak/>
        <w:t>Document 1 Exemple de devis de plomberie</w:t>
      </w:r>
    </w:p>
    <w:p w:rsidR="00B96451" w:rsidRDefault="00B96451">
      <w:pPr>
        <w:ind w:left="720"/>
        <w:jc w:val="left"/>
      </w:pPr>
    </w:p>
    <w:p w:rsidR="00B96451" w:rsidRDefault="00EC7D93">
      <w:pPr>
        <w:ind w:left="720"/>
        <w:jc w:val="left"/>
      </w:pPr>
      <w:r>
        <w:rPr>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249.55pt;margin-top:.05pt;width:180.6pt;height:115.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">
            <v:textbox>
              <w:txbxContent>
                <w:p w:rsidR="00B96451" w:rsidRDefault="00B96451" w:rsidP="00B96451">
                  <w:r>
                    <w:t>LOGO ENTREPRISE</w:t>
                  </w:r>
                </w:p>
                <w:p w:rsidR="00B96451" w:rsidRDefault="00B96451" w:rsidP="00B96451"/>
                <w:p w:rsidR="00B96451" w:rsidRDefault="00B96451" w:rsidP="00B96451">
                  <w:r>
                    <w:t>Client : Adresse + téléphone + mail</w:t>
                  </w:r>
                </w:p>
                <w:p w:rsidR="00B96451" w:rsidRDefault="00B96451" w:rsidP="00B96451"/>
                <w:p w:rsidR="00B96451" w:rsidRDefault="00B96451" w:rsidP="00B96451">
                  <w:r>
                    <w:t>Numéro Document</w:t>
                  </w:r>
                </w:p>
                <w:p w:rsidR="00B96451" w:rsidRDefault="00B96451" w:rsidP="00B96451">
                  <w:r>
                    <w:t>DATE</w:t>
                  </w:r>
                </w:p>
              </w:txbxContent>
            </v:textbox>
          </v:shape>
        </w:pict>
      </w:r>
      <w:r>
        <w:rPr>
          <w:noProof/>
        </w:rPr>
        <w:pict>
          <v:shape id="_x0000_s1027" type="#_x0000_t202" style="position:absolute;left:0;text-align:left;margin-left:20.35pt;margin-top:7.25pt;width:148.8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">
            <v:textbox style="mso-fit-shape-to-text:t">
              <w:txbxContent>
                <w:p w:rsidR="00B96451" w:rsidRDefault="00B96451">
                  <w:r>
                    <w:t>EN TETE ENTREPRISE</w:t>
                  </w:r>
                </w:p>
                <w:p w:rsidR="00B96451" w:rsidRDefault="00B96451"/>
                <w:p w:rsidR="00B96451" w:rsidRDefault="00B96451">
                  <w:r>
                    <w:t>Adresse + téléphone + mail</w:t>
                  </w:r>
                </w:p>
              </w:txbxContent>
            </v:textbox>
          </v:shape>
        </w:pict>
      </w: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B96451" w:rsidRDefault="00B96451">
      <w:pPr>
        <w:ind w:left="720"/>
        <w:jc w:val="left"/>
      </w:pPr>
    </w:p>
    <w:p w:rsidR="006751CC" w:rsidRDefault="00B96451" w:rsidP="006C4F88">
      <w:r>
        <w:rPr>
          <w:noProof/>
        </w:rPr>
        <w:drawing>
          <wp:inline distT="0" distB="0" distL="0" distR="0">
            <wp:extent cx="5334000" cy="4358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000" cy="4358640"/>
                    </a:xfrm>
                    <a:prstGeom prst="rect">
                      <a:avLst/>
                    </a:prstGeom>
                  </pic:spPr>
                </pic:pic>
              </a:graphicData>
            </a:graphic>
          </wp:inline>
        </w:drawing>
      </w:r>
    </w:p>
    <w:p w:rsidR="00B96451" w:rsidRDefault="00B96451" w:rsidP="006C4F88"/>
    <w:p w:rsidR="00B96451" w:rsidRDefault="00B96451">
      <w:pPr>
        <w:ind w:left="720"/>
        <w:jc w:val="left"/>
      </w:pPr>
      <w:r>
        <w:br w:type="page"/>
      </w:r>
    </w:p>
    <w:p w:rsidR="00B96451" w:rsidRPr="00B96451" w:rsidRDefault="00B96451" w:rsidP="00B96451">
      <w:pPr>
        <w:pBdr>
          <w:bottom w:val="single" w:sz="4" w:space="1" w:color="auto"/>
        </w:pBdr>
        <w:ind w:left="720"/>
        <w:jc w:val="left"/>
        <w:rPr>
          <w:b/>
        </w:rPr>
      </w:pPr>
      <w:r w:rsidRPr="00B96451">
        <w:rPr>
          <w:b/>
        </w:rPr>
        <w:lastRenderedPageBreak/>
        <w:t xml:space="preserve">Document </w:t>
      </w:r>
      <w:r>
        <w:rPr>
          <w:b/>
        </w:rPr>
        <w:t>2</w:t>
      </w:r>
      <w:r w:rsidRPr="00B96451">
        <w:rPr>
          <w:b/>
        </w:rPr>
        <w:t xml:space="preserve"> Exemple de devis de </w:t>
      </w:r>
      <w:r>
        <w:rPr>
          <w:b/>
        </w:rPr>
        <w:t>électricité</w:t>
      </w:r>
    </w:p>
    <w:p w:rsidR="00B96451" w:rsidRDefault="00C5235A" w:rsidP="006C4F88">
      <w:r>
        <w:rPr>
          <w:noProof/>
        </w:rPr>
        <w:drawing>
          <wp:inline distT="0" distB="0" distL="0" distR="0">
            <wp:extent cx="4352925" cy="4429125"/>
            <wp:effectExtent l="1905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52925" cy="4429125"/>
                    </a:xfrm>
                    <a:prstGeom prst="rect">
                      <a:avLst/>
                    </a:prstGeom>
                    <a:noFill/>
                    <a:ln w="9525">
                      <a:noFill/>
                      <a:miter lim="800000"/>
                      <a:headEnd/>
                      <a:tailEnd/>
                    </a:ln>
                  </pic:spPr>
                </pic:pic>
              </a:graphicData>
            </a:graphic>
          </wp:inline>
        </w:drawing>
      </w:r>
    </w:p>
    <w:p w:rsidR="00B96451" w:rsidRDefault="00623D29" w:rsidP="006C4F88">
      <w:pPr>
        <w:rPr>
          <w:noProof/>
        </w:rPr>
      </w:pPr>
      <w:r>
        <w:rPr>
          <w:noProof/>
        </w:rPr>
        <w:drawing>
          <wp:inline distT="0" distB="0" distL="0" distR="0">
            <wp:extent cx="4442460" cy="2377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2460" cy="2377440"/>
                    </a:xfrm>
                    <a:prstGeom prst="rect">
                      <a:avLst/>
                    </a:prstGeom>
                  </pic:spPr>
                </pic:pic>
              </a:graphicData>
            </a:graphic>
          </wp:inline>
        </w:drawing>
      </w:r>
    </w:p>
    <w:p w:rsidR="006C6FDB" w:rsidRDefault="006C6FDB">
      <w:pPr>
        <w:ind w:left="720"/>
        <w:jc w:val="left"/>
        <w:rPr>
          <w:noProof/>
        </w:rPr>
      </w:pPr>
      <w:r>
        <w:rPr>
          <w:noProof/>
        </w:rPr>
        <w:br w:type="page"/>
      </w:r>
    </w:p>
    <w:p w:rsidR="006C6FDB" w:rsidRPr="00EE62EF" w:rsidRDefault="006C6FDB" w:rsidP="006C4F88">
      <w:pPr>
        <w:rPr>
          <w:b/>
        </w:rPr>
      </w:pPr>
      <w:r w:rsidRPr="00EE62EF">
        <w:rPr>
          <w:b/>
        </w:rPr>
        <w:lastRenderedPageBreak/>
        <w:t>Les fonctionn</w:t>
      </w:r>
      <w:r w:rsidR="00E633FC" w:rsidRPr="00EE62EF">
        <w:rPr>
          <w:b/>
        </w:rPr>
        <w:t>alités</w:t>
      </w:r>
      <w:r w:rsidRPr="00EE62EF">
        <w:rPr>
          <w:b/>
        </w:rPr>
        <w:t xml:space="preserve"> de l'application :</w:t>
      </w:r>
    </w:p>
    <w:p w:rsidR="00E633FC" w:rsidRDefault="00E633FC" w:rsidP="00E633FC"/>
    <w:p w:rsidR="00E633FC" w:rsidRDefault="00E633FC" w:rsidP="00E633FC">
      <w:r>
        <w:t xml:space="preserve">la gestion des clients </w:t>
      </w:r>
      <w:r>
        <w:sym w:font="Wingdings" w:char="F0E0"/>
      </w:r>
      <w:r>
        <w:t xml:space="preserve"> création, modification, suppression</w:t>
      </w:r>
    </w:p>
    <w:p w:rsidR="00E633FC" w:rsidRDefault="00E633FC" w:rsidP="00E633FC">
      <w:r>
        <w:t xml:space="preserve">gestion des devis </w:t>
      </w:r>
      <w:r>
        <w:sym w:font="Wingdings" w:char="F0E0"/>
      </w:r>
      <w:r>
        <w:t xml:space="preserve"> création, modification, enregistrement validation, </w:t>
      </w:r>
    </w:p>
    <w:p w:rsidR="00E633FC" w:rsidRDefault="00E633FC" w:rsidP="00E633FC">
      <w:r>
        <w:t xml:space="preserve">gestion des produits </w:t>
      </w:r>
      <w:r>
        <w:sym w:font="Wingdings" w:char="F0E0"/>
      </w:r>
      <w:r>
        <w:t xml:space="preserve"> libellé, prix + maj prix</w:t>
      </w:r>
    </w:p>
    <w:p w:rsidR="00E633FC" w:rsidRDefault="00E633FC" w:rsidP="00E633FC">
      <w:r>
        <w:t xml:space="preserve">gestion des prestations </w:t>
      </w:r>
      <w:r>
        <w:sym w:font="Wingdings" w:char="F0E0"/>
      </w:r>
      <w:r>
        <w:t xml:space="preserve"> libellé, prix + maj prix</w:t>
      </w:r>
    </w:p>
    <w:p w:rsidR="00E633FC" w:rsidRDefault="00E633FC" w:rsidP="00E633FC">
      <w:r>
        <w:t xml:space="preserve">calcul des coûts, </w:t>
      </w:r>
    </w:p>
    <w:p w:rsidR="00E633FC" w:rsidRDefault="00E633FC" w:rsidP="00E633FC">
      <w:r>
        <w:t xml:space="preserve">présentation des devis aux clients. </w:t>
      </w:r>
    </w:p>
    <w:p w:rsidR="00E633FC" w:rsidRDefault="00E633FC" w:rsidP="00E633FC">
      <w:bookmarkStart w:id="0" w:name="_GoBack"/>
      <w:bookmarkEnd w:id="0"/>
    </w:p>
    <w:p w:rsidR="006C6FDB" w:rsidRDefault="006C6FDB" w:rsidP="006C4F88"/>
    <w:p w:rsidR="00DC29F8" w:rsidRDefault="00DC29F8" w:rsidP="006C4F88"/>
    <w:p w:rsidR="00DC29F8" w:rsidRPr="00B60D19" w:rsidRDefault="00B60D19" w:rsidP="00C5235A">
      <w:pPr>
        <w:tabs>
          <w:tab w:val="left" w:pos="3402"/>
          <w:tab w:val="left" w:pos="6237"/>
        </w:tabs>
        <w:rPr>
          <w:lang w:val="es-ES"/>
        </w:rPr>
      </w:pPr>
      <w:r w:rsidRPr="00B60D19">
        <w:rPr>
          <w:lang w:val="es-ES"/>
        </w:rPr>
        <w:t>Catia</w:t>
      </w:r>
      <w:r w:rsidRPr="00B60D19">
        <w:rPr>
          <w:lang w:val="es-ES"/>
        </w:rPr>
        <w:tab/>
        <w:t>Mathieu</w:t>
      </w:r>
      <w:r w:rsidRPr="00B60D19">
        <w:rPr>
          <w:lang w:val="es-ES"/>
        </w:rPr>
        <w:tab/>
        <w:t>Théo</w:t>
      </w:r>
    </w:p>
    <w:p w:rsidR="00B60D19" w:rsidRDefault="00B60D19" w:rsidP="00C5235A">
      <w:pPr>
        <w:tabs>
          <w:tab w:val="left" w:pos="3402"/>
          <w:tab w:val="left" w:pos="6237"/>
        </w:tabs>
        <w:rPr>
          <w:lang w:val="es-ES"/>
        </w:rPr>
      </w:pPr>
      <w:r w:rsidRPr="00B60D19">
        <w:rPr>
          <w:lang w:val="es-ES"/>
        </w:rPr>
        <w:t>Nicola</w:t>
      </w:r>
      <w:r>
        <w:rPr>
          <w:lang w:val="es-ES"/>
        </w:rPr>
        <w:t>s</w:t>
      </w:r>
      <w:r w:rsidRPr="00B60D19">
        <w:rPr>
          <w:lang w:val="es-ES"/>
        </w:rPr>
        <w:tab/>
        <w:t>Nicolas</w:t>
      </w:r>
      <w:r w:rsidRPr="00B60D19">
        <w:rPr>
          <w:lang w:val="es-ES"/>
        </w:rPr>
        <w:tab/>
        <w:t>J</w:t>
      </w:r>
      <w:r>
        <w:rPr>
          <w:lang w:val="es-ES"/>
        </w:rPr>
        <w:t>a</w:t>
      </w:r>
      <w:r w:rsidR="00C5235A">
        <w:rPr>
          <w:lang w:val="es-ES"/>
        </w:rPr>
        <w:t>y</w:t>
      </w:r>
      <w:r>
        <w:rPr>
          <w:lang w:val="es-ES"/>
        </w:rPr>
        <w:t>son</w:t>
      </w:r>
    </w:p>
    <w:p w:rsidR="00C5235A" w:rsidRDefault="00C5235A" w:rsidP="00C5235A">
      <w:pPr>
        <w:tabs>
          <w:tab w:val="left" w:pos="3402"/>
          <w:tab w:val="left" w:pos="6237"/>
        </w:tabs>
        <w:rPr>
          <w:lang w:val="es-ES"/>
        </w:rPr>
      </w:pPr>
      <w:r>
        <w:rPr>
          <w:lang w:val="es-ES"/>
        </w:rPr>
        <w:t>Baptiste</w:t>
      </w:r>
      <w:r>
        <w:rPr>
          <w:lang w:val="es-ES"/>
        </w:rPr>
        <w:tab/>
        <w:t>Hajar</w:t>
      </w:r>
      <w:r>
        <w:rPr>
          <w:lang w:val="es-ES"/>
        </w:rPr>
        <w:tab/>
        <w:t>Sacha</w:t>
      </w:r>
    </w:p>
    <w:p w:rsidR="00C5235A" w:rsidRDefault="00C5235A" w:rsidP="00C5235A">
      <w:pPr>
        <w:tabs>
          <w:tab w:val="left" w:pos="3402"/>
          <w:tab w:val="left" w:pos="6237"/>
        </w:tabs>
        <w:rPr>
          <w:lang w:val="es-ES"/>
        </w:rPr>
      </w:pPr>
      <w:r>
        <w:rPr>
          <w:lang w:val="es-ES"/>
        </w:rPr>
        <w:t>Yoan</w:t>
      </w:r>
      <w:r>
        <w:rPr>
          <w:lang w:val="es-ES"/>
        </w:rPr>
        <w:tab/>
        <w:t>Amine</w:t>
      </w:r>
      <w:r>
        <w:rPr>
          <w:lang w:val="es-ES"/>
        </w:rPr>
        <w:tab/>
        <w:t>Mehiedibe</w:t>
      </w:r>
    </w:p>
    <w:p w:rsidR="00C5235A" w:rsidRDefault="00C5235A" w:rsidP="00C5235A">
      <w:pPr>
        <w:tabs>
          <w:tab w:val="left" w:pos="3402"/>
          <w:tab w:val="left" w:pos="6237"/>
        </w:tabs>
        <w:rPr>
          <w:lang w:val="es-ES"/>
        </w:rPr>
      </w:pPr>
      <w:r>
        <w:rPr>
          <w:lang w:val="es-ES"/>
        </w:rPr>
        <w:tab/>
        <w:t>Samir</w:t>
      </w:r>
    </w:p>
    <w:p w:rsidR="00B60D19" w:rsidRPr="00B60D19" w:rsidRDefault="00B60D19" w:rsidP="006C4F88">
      <w:pPr>
        <w:rPr>
          <w:lang w:val="es-ES"/>
        </w:rPr>
      </w:pPr>
    </w:p>
    <w:sectPr w:rsidR="00B60D19" w:rsidRPr="00B60D19" w:rsidSect="00F66A32">
      <w:headerReference w:type="default" r:id="rId11"/>
      <w:footerReference w:type="default" r:id="rId12"/>
      <w:pgSz w:w="11906" w:h="16838"/>
      <w:pgMar w:top="1677" w:right="1417" w:bottom="1417" w:left="1417" w:header="851"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9F3" w:rsidRDefault="000559F3" w:rsidP="00F66A32">
      <w:r>
        <w:separator/>
      </w:r>
    </w:p>
  </w:endnote>
  <w:endnote w:type="continuationSeparator" w:id="1">
    <w:p w:rsidR="000559F3" w:rsidRDefault="000559F3" w:rsidP="00F66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267901"/>
      <w:docPartObj>
        <w:docPartGallery w:val="Page Numbers (Bottom of Page)"/>
        <w:docPartUnique/>
      </w:docPartObj>
    </w:sdtPr>
    <w:sdtContent>
      <w:p w:rsidR="00E718E6" w:rsidRDefault="00EC7D93" w:rsidP="00E718E6">
        <w:pPr>
          <w:pStyle w:val="Pieddepage"/>
        </w:pPr>
        <w:fldSimple w:instr=" FILENAME  \* Lower  \* MERGEFORMAT ">
          <w:r w:rsidR="00174118">
            <w:rPr>
              <w:noProof/>
            </w:rPr>
            <w:t>document2</w:t>
          </w:r>
        </w:fldSimple>
        <w:r w:rsidR="00E718E6">
          <w:tab/>
        </w:r>
        <w:r w:rsidR="00E718E6">
          <w:tab/>
        </w:r>
        <w:r>
          <w:fldChar w:fldCharType="begin"/>
        </w:r>
        <w:r w:rsidR="00E718E6">
          <w:instrText>PAGE   \* MERGEFORMAT</w:instrText>
        </w:r>
        <w:r>
          <w:fldChar w:fldCharType="separate"/>
        </w:r>
        <w:r w:rsidR="00EE62EF">
          <w:rPr>
            <w:noProof/>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9F3" w:rsidRDefault="000559F3" w:rsidP="00F66A32">
      <w:r>
        <w:separator/>
      </w:r>
    </w:p>
  </w:footnote>
  <w:footnote w:type="continuationSeparator" w:id="1">
    <w:p w:rsidR="000559F3" w:rsidRDefault="000559F3" w:rsidP="00F66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8E6" w:rsidRDefault="00EC7D93" w:rsidP="00E718E6">
    <w:pPr>
      <w:pStyle w:val="En-tte"/>
    </w:pPr>
    <w:r>
      <w:rPr>
        <w:noProof/>
      </w:rPr>
      <w:pict>
        <v:roundrect id="Rectangle à coins arrondis 1" o:spid="_x0000_s2051" style="position:absolute;left:0;text-align:left;margin-left:-42.2pt;margin-top:-23.7pt;width:70.5pt;height:24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" fillcolor="#f2f2f2 [3052]" strokecolor="#5f497a [2407]" strokeweight="2pt">
          <v:shadow on="t" color="black" opacity="26214f" origin="-.5,-.5" offset=".74836mm,.74836mm"/>
          <v:path arrowok="t"/>
          <v:textbox>
            <w:txbxContent>
              <w:p w:rsidR="00E718E6" w:rsidRPr="0089167E" w:rsidRDefault="00E718E6" w:rsidP="00E718E6">
                <w:pPr>
                  <w:jc w:val="center"/>
                  <w:rPr>
                    <w:rFonts w:ascii="Arial Black" w:hAnsi="Arial Black"/>
                    <w:b/>
                    <w:color w:val="7030A0"/>
                  </w:rPr>
                </w:pPr>
                <w:r w:rsidRPr="0089167E">
                  <w:rPr>
                    <w:rFonts w:ascii="Arial Black" w:hAnsi="Arial Black"/>
                    <w:b/>
                    <w:color w:val="7030A0"/>
                  </w:rPr>
                  <w:t>B</w:t>
                </w:r>
                <w:r>
                  <w:rPr>
                    <w:rFonts w:ascii="Arial Black" w:hAnsi="Arial Black"/>
                    <w:b/>
                    <w:color w:val="7030A0"/>
                  </w:rPr>
                  <w:t>2</w:t>
                </w:r>
              </w:p>
            </w:txbxContent>
          </v:textbox>
          <w10:wrap type="topAndBottom"/>
        </v:roundrect>
      </w:pict>
    </w:r>
    <w:r>
      <w:rPr>
        <w:noProof/>
      </w:rPr>
      <w:pict>
        <v:roundrect id="Rectangle à coins arrondis 3" o:spid="_x0000_s2050" style="position:absolute;left:0;text-align:left;margin-left:393pt;margin-top:-22.25pt;width:82.85pt;height:26pt;z-index:25166131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" fillcolor="#f2f2f2 [3052]" strokecolor="#5f497a [2407]" strokeweight="2pt">
          <v:stroke linestyle="thinThick"/>
          <v:shadow on="t" color="black" opacity="26214f" origin="-.5,-.5" offset=".74836mm,.74836mm"/>
          <v:path arrowok="t"/>
          <v:textbox>
            <w:txbxContent>
              <w:p w:rsidR="00E718E6" w:rsidRPr="0089167E" w:rsidRDefault="00E718E6" w:rsidP="00E718E6">
                <w:pPr>
                  <w:rPr>
                    <w:rFonts w:ascii="Arial Black" w:hAnsi="Arial Black"/>
                    <w:color w:val="7030A0"/>
                  </w:rPr>
                </w:pPr>
                <w:r w:rsidRPr="0089167E">
                  <w:rPr>
                    <w:rFonts w:ascii="Arial Black" w:hAnsi="Arial Black"/>
                    <w:color w:val="7030A0"/>
                  </w:rPr>
                  <w:t>B</w:t>
                </w:r>
                <w:r>
                  <w:rPr>
                    <w:rFonts w:ascii="Arial Black" w:hAnsi="Arial Black"/>
                    <w:color w:val="7030A0"/>
                  </w:rPr>
                  <w:t>2</w:t>
                </w:r>
                <w:r w:rsidRPr="0089167E">
                  <w:rPr>
                    <w:rFonts w:ascii="Arial Black" w:hAnsi="Arial Black"/>
                    <w:color w:val="7030A0"/>
                  </w:rPr>
                  <w:t>-0</w:t>
                </w:r>
                <w:r>
                  <w:rPr>
                    <w:rFonts w:ascii="Arial Black" w:hAnsi="Arial Black"/>
                    <w:color w:val="7030A0"/>
                  </w:rPr>
                  <w:t>3</w:t>
                </w:r>
              </w:p>
            </w:txbxContent>
          </v:textbox>
          <w10:wrap type="topAndBottom"/>
        </v:roundrect>
      </w:pict>
    </w:r>
    <w:r>
      <w:rPr>
        <w:noProof/>
      </w:rPr>
      <w:pict>
        <v:roundrect id="Rectangle à coins arrondis 2" o:spid="_x0000_s2049" style="position:absolute;left:0;text-align:left;margin-left:13.75pt;margin-top:-32.25pt;width:394pt;height:56.2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" fillcolor="#f2f2f2 [3052]" strokecolor="#b2a1c7 [1943]" strokeweight="2pt">
          <v:shadow on="t" color="black" opacity="26214f" origin="-.5,-.5" offset=".74836mm,.74836mm"/>
          <v:path arrowok="t"/>
          <v:textbox>
            <w:txbxContent>
              <w:p w:rsidR="00E718E6" w:rsidRPr="00F80677" w:rsidRDefault="00174118" w:rsidP="00E718E6">
                <w:pPr>
                  <w:jc w:val="center"/>
                  <w:rPr>
                    <w:rFonts w:ascii="Arial Black" w:hAnsi="Arial Black"/>
                    <w:b/>
                    <w:color w:val="7030A0"/>
                  </w:rPr>
                </w:pPr>
                <w:r>
                  <w:rPr>
                    <w:rFonts w:ascii="Arial Black" w:hAnsi="Arial Black"/>
                    <w:b/>
                    <w:color w:val="7030A0"/>
                  </w:rPr>
                  <w:t>Application ArtiZan</w:t>
                </w:r>
              </w:p>
              <w:p w:rsidR="00E718E6" w:rsidRPr="0089167E" w:rsidRDefault="00E718E6" w:rsidP="00E718E6">
                <w:pPr>
                  <w:jc w:val="center"/>
                  <w:rPr>
                    <w:rFonts w:ascii="Arial Black" w:hAnsi="Arial Black"/>
                    <w:color w:val="B2A1C7" w:themeColor="accent4" w:themeTint="99"/>
                    <w:sz w:val="16"/>
                  </w:rPr>
                </w:pPr>
                <w:r>
                  <w:rPr>
                    <w:rFonts w:ascii="Arial Black" w:hAnsi="Arial Black"/>
                    <w:color w:val="B2A1C7" w:themeColor="accent4" w:themeTint="99"/>
                    <w:sz w:val="16"/>
                  </w:rPr>
                  <w:t>Conception et développement d'applications</w:t>
                </w:r>
              </w:p>
            </w:txbxContent>
          </v:textbox>
          <w10:wrap type="topAndBottom"/>
        </v:roundrect>
      </w:pict>
    </w:r>
  </w:p>
  <w:p w:rsidR="00F66A32" w:rsidRDefault="00F66A3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245D2"/>
    <w:multiLevelType w:val="hybridMultilevel"/>
    <w:tmpl w:val="BAEA2C1E"/>
    <w:lvl w:ilvl="0" w:tplc="0E5A14CA">
      <w:start w:val="1"/>
      <w:numFmt w:val="decimal"/>
      <w:pStyle w:val="Exercice"/>
      <w:lvlText w:val="EXERCIC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174118"/>
    <w:rsid w:val="000559F3"/>
    <w:rsid w:val="00093E2E"/>
    <w:rsid w:val="00116C75"/>
    <w:rsid w:val="0015396C"/>
    <w:rsid w:val="0015446C"/>
    <w:rsid w:val="00174118"/>
    <w:rsid w:val="00174B15"/>
    <w:rsid w:val="00190A7C"/>
    <w:rsid w:val="00285C98"/>
    <w:rsid w:val="002B40AF"/>
    <w:rsid w:val="002B5F75"/>
    <w:rsid w:val="002F5085"/>
    <w:rsid w:val="00326FFF"/>
    <w:rsid w:val="00367B36"/>
    <w:rsid w:val="0041435D"/>
    <w:rsid w:val="00420F02"/>
    <w:rsid w:val="0042602C"/>
    <w:rsid w:val="004B0ABC"/>
    <w:rsid w:val="004D65EC"/>
    <w:rsid w:val="00577EE4"/>
    <w:rsid w:val="00604A35"/>
    <w:rsid w:val="00623D29"/>
    <w:rsid w:val="006751CC"/>
    <w:rsid w:val="006879D2"/>
    <w:rsid w:val="006C4F88"/>
    <w:rsid w:val="006C6FDB"/>
    <w:rsid w:val="00776418"/>
    <w:rsid w:val="00784076"/>
    <w:rsid w:val="0097724B"/>
    <w:rsid w:val="00A95EB8"/>
    <w:rsid w:val="00B60D19"/>
    <w:rsid w:val="00B61299"/>
    <w:rsid w:val="00B66651"/>
    <w:rsid w:val="00B96451"/>
    <w:rsid w:val="00BD6C3C"/>
    <w:rsid w:val="00BF398B"/>
    <w:rsid w:val="00C0346A"/>
    <w:rsid w:val="00C5235A"/>
    <w:rsid w:val="00C65202"/>
    <w:rsid w:val="00CA1D2B"/>
    <w:rsid w:val="00DC29AA"/>
    <w:rsid w:val="00DC29F8"/>
    <w:rsid w:val="00E4609E"/>
    <w:rsid w:val="00E633FC"/>
    <w:rsid w:val="00E66409"/>
    <w:rsid w:val="00E718E6"/>
    <w:rsid w:val="00EC2D30"/>
    <w:rsid w:val="00EC7D93"/>
    <w:rsid w:val="00EE62EF"/>
    <w:rsid w:val="00F1118A"/>
    <w:rsid w:val="00F66A32"/>
    <w:rsid w:val="00FA51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FC"/>
    <w:pPr>
      <w:ind w:left="0"/>
      <w:jc w:val="both"/>
    </w:pPr>
    <w:rPr>
      <w:rFonts w:ascii="Arial" w:hAnsi="Arial"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qFormat/>
    <w:rsid w:val="006879D2"/>
    <w:pPr>
      <w:pBdr>
        <w:top w:val="single" w:sz="4" w:space="1" w:color="C00000"/>
        <w:left w:val="single" w:sz="4" w:space="4" w:color="C00000"/>
        <w:bottom w:val="single" w:sz="4" w:space="1" w:color="C00000"/>
        <w:right w:val="single" w:sz="4" w:space="4" w:color="C00000"/>
      </w:pBdr>
    </w:pPr>
    <w:rPr>
      <w:rFonts w:ascii="Arial Black" w:hAnsi="Arial Black"/>
      <w:color w:val="CC0000"/>
    </w:rPr>
  </w:style>
  <w:style w:type="paragraph" w:customStyle="1" w:styleId="figure">
    <w:name w:val="figure"/>
    <w:basedOn w:val="Normal"/>
    <w:qFormat/>
    <w:rsid w:val="006879D2"/>
    <w:pPr>
      <w:ind w:firstLine="709"/>
    </w:pPr>
    <w:rPr>
      <w:rFonts w:eastAsiaTheme="minorHAnsi" w:cstheme="minorBidi"/>
      <w:b/>
      <w:color w:val="1F497D" w:themeColor="text2"/>
      <w:sz w:val="22"/>
      <w:szCs w:val="22"/>
      <w:lang w:eastAsia="en-US"/>
    </w:rPr>
  </w:style>
  <w:style w:type="paragraph" w:styleId="En-tte">
    <w:name w:val="header"/>
    <w:basedOn w:val="Normal"/>
    <w:link w:val="En-tteCar"/>
    <w:uiPriority w:val="99"/>
    <w:unhideWhenUsed/>
    <w:rsid w:val="006879D2"/>
    <w:pPr>
      <w:tabs>
        <w:tab w:val="center" w:pos="4536"/>
        <w:tab w:val="right" w:pos="9072"/>
      </w:tabs>
    </w:pPr>
  </w:style>
  <w:style w:type="character" w:customStyle="1" w:styleId="En-tteCar">
    <w:name w:val="En-tête Car"/>
    <w:basedOn w:val="Policepardfaut"/>
    <w:link w:val="En-tte"/>
    <w:uiPriority w:val="99"/>
    <w:rsid w:val="006879D2"/>
    <w:rPr>
      <w:rFonts w:ascii="Arial" w:hAnsi="Arial" w:cs="Arial"/>
      <w:color w:val="000080"/>
      <w:sz w:val="20"/>
      <w:szCs w:val="20"/>
      <w:lang w:eastAsia="fr-FR"/>
    </w:rPr>
  </w:style>
  <w:style w:type="paragraph" w:styleId="Pieddepage">
    <w:name w:val="footer"/>
    <w:basedOn w:val="Normal"/>
    <w:link w:val="PieddepageCar"/>
    <w:uiPriority w:val="99"/>
    <w:unhideWhenUsed/>
    <w:rsid w:val="006879D2"/>
    <w:pPr>
      <w:tabs>
        <w:tab w:val="center" w:pos="4536"/>
        <w:tab w:val="right" w:pos="9072"/>
      </w:tabs>
    </w:pPr>
  </w:style>
  <w:style w:type="character" w:customStyle="1" w:styleId="PieddepageCar">
    <w:name w:val="Pied de page Car"/>
    <w:basedOn w:val="Policepardfaut"/>
    <w:link w:val="Pieddepage"/>
    <w:uiPriority w:val="99"/>
    <w:rsid w:val="006879D2"/>
    <w:rPr>
      <w:rFonts w:ascii="Arial" w:hAnsi="Arial" w:cs="Arial"/>
      <w:color w:val="000080"/>
      <w:sz w:val="20"/>
      <w:szCs w:val="20"/>
      <w:lang w:eastAsia="fr-FR"/>
    </w:rPr>
  </w:style>
  <w:style w:type="paragraph" w:customStyle="1" w:styleId="Exercice">
    <w:name w:val="Exercice"/>
    <w:basedOn w:val="Normal"/>
    <w:next w:val="Normal"/>
    <w:qFormat/>
    <w:rsid w:val="006879D2"/>
    <w:pPr>
      <w:numPr>
        <w:numId w:val="3"/>
      </w:numPr>
      <w:pBdr>
        <w:bottom w:val="single" w:sz="12" w:space="1" w:color="CB08DA"/>
      </w:pBdr>
    </w:pPr>
    <w:rPr>
      <w:b/>
      <w:color w:val="CB08DA"/>
      <w:sz w:val="22"/>
    </w:rPr>
  </w:style>
  <w:style w:type="paragraph" w:customStyle="1" w:styleId="code">
    <w:name w:val="code"/>
    <w:basedOn w:val="Normal"/>
    <w:qFormat/>
    <w:rsid w:val="006879D2"/>
    <w:pPr>
      <w:pBdr>
        <w:top w:val="single" w:sz="4" w:space="1" w:color="auto"/>
        <w:left w:val="single" w:sz="4" w:space="4" w:color="auto"/>
        <w:bottom w:val="single" w:sz="4" w:space="1" w:color="auto"/>
        <w:right w:val="single" w:sz="4" w:space="4" w:color="auto"/>
      </w:pBdr>
    </w:pPr>
    <w:rPr>
      <w:noProof/>
      <w:color w:val="B2A1C7" w:themeColor="accent4" w:themeTint="99"/>
    </w:rPr>
  </w:style>
  <w:style w:type="paragraph" w:customStyle="1" w:styleId="defaut">
    <w:name w:val="defaut"/>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1">
    <w:name w:val="liste1"/>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2">
    <w:name w:val="liste2"/>
    <w:basedOn w:val="Normal"/>
    <w:rsid w:val="006879D2"/>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6879D2"/>
    <w:rPr>
      <w:rFonts w:ascii="Tahoma" w:hAnsi="Tahoma" w:cs="Tahoma"/>
      <w:sz w:val="16"/>
      <w:szCs w:val="16"/>
    </w:rPr>
  </w:style>
  <w:style w:type="character" w:customStyle="1" w:styleId="TextedebullesCar">
    <w:name w:val="Texte de bulles Car"/>
    <w:basedOn w:val="Policepardfaut"/>
    <w:link w:val="Textedebulles"/>
    <w:uiPriority w:val="99"/>
    <w:semiHidden/>
    <w:rsid w:val="006879D2"/>
    <w:rPr>
      <w:rFonts w:ascii="Tahoma" w:hAnsi="Tahoma" w:cs="Tahoma"/>
      <w:color w:val="000080"/>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FC"/>
    <w:pPr>
      <w:ind w:left="0"/>
      <w:jc w:val="both"/>
    </w:pPr>
    <w:rPr>
      <w:rFonts w:ascii="Arial" w:hAnsi="Arial"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qFormat/>
    <w:rsid w:val="006879D2"/>
    <w:pPr>
      <w:pBdr>
        <w:top w:val="single" w:sz="4" w:space="1" w:color="C00000"/>
        <w:left w:val="single" w:sz="4" w:space="4" w:color="C00000"/>
        <w:bottom w:val="single" w:sz="4" w:space="1" w:color="C00000"/>
        <w:right w:val="single" w:sz="4" w:space="4" w:color="C00000"/>
      </w:pBdr>
    </w:pPr>
    <w:rPr>
      <w:rFonts w:ascii="Arial Black" w:hAnsi="Arial Black"/>
      <w:color w:val="CC0000"/>
    </w:rPr>
  </w:style>
  <w:style w:type="paragraph" w:customStyle="1" w:styleId="figure">
    <w:name w:val="figure"/>
    <w:basedOn w:val="Normal"/>
    <w:qFormat/>
    <w:rsid w:val="006879D2"/>
    <w:pPr>
      <w:ind w:firstLine="709"/>
    </w:pPr>
    <w:rPr>
      <w:rFonts w:eastAsiaTheme="minorHAnsi" w:cstheme="minorBidi"/>
      <w:b/>
      <w:color w:val="1F497D" w:themeColor="text2"/>
      <w:sz w:val="22"/>
      <w:szCs w:val="22"/>
      <w:lang w:eastAsia="en-US"/>
    </w:rPr>
  </w:style>
  <w:style w:type="paragraph" w:styleId="En-tte">
    <w:name w:val="header"/>
    <w:basedOn w:val="Normal"/>
    <w:link w:val="En-tteCar"/>
    <w:uiPriority w:val="99"/>
    <w:unhideWhenUsed/>
    <w:rsid w:val="006879D2"/>
    <w:pPr>
      <w:tabs>
        <w:tab w:val="center" w:pos="4536"/>
        <w:tab w:val="right" w:pos="9072"/>
      </w:tabs>
    </w:pPr>
  </w:style>
  <w:style w:type="character" w:customStyle="1" w:styleId="En-tteCar">
    <w:name w:val="En-tête Car"/>
    <w:basedOn w:val="Policepardfaut"/>
    <w:link w:val="En-tte"/>
    <w:uiPriority w:val="99"/>
    <w:rsid w:val="006879D2"/>
    <w:rPr>
      <w:rFonts w:ascii="Arial" w:hAnsi="Arial" w:cs="Arial"/>
      <w:color w:val="000080"/>
      <w:sz w:val="20"/>
      <w:szCs w:val="20"/>
      <w:lang w:eastAsia="fr-FR"/>
    </w:rPr>
  </w:style>
  <w:style w:type="paragraph" w:styleId="Pieddepage">
    <w:name w:val="footer"/>
    <w:basedOn w:val="Normal"/>
    <w:link w:val="PieddepageCar"/>
    <w:uiPriority w:val="99"/>
    <w:unhideWhenUsed/>
    <w:rsid w:val="006879D2"/>
    <w:pPr>
      <w:tabs>
        <w:tab w:val="center" w:pos="4536"/>
        <w:tab w:val="right" w:pos="9072"/>
      </w:tabs>
    </w:pPr>
  </w:style>
  <w:style w:type="character" w:customStyle="1" w:styleId="PieddepageCar">
    <w:name w:val="Pied de page Car"/>
    <w:basedOn w:val="Policepardfaut"/>
    <w:link w:val="Pieddepage"/>
    <w:uiPriority w:val="99"/>
    <w:rsid w:val="006879D2"/>
    <w:rPr>
      <w:rFonts w:ascii="Arial" w:hAnsi="Arial" w:cs="Arial"/>
      <w:color w:val="000080"/>
      <w:sz w:val="20"/>
      <w:szCs w:val="20"/>
      <w:lang w:eastAsia="fr-FR"/>
    </w:rPr>
  </w:style>
  <w:style w:type="paragraph" w:customStyle="1" w:styleId="Exercice">
    <w:name w:val="Exercice"/>
    <w:basedOn w:val="Normal"/>
    <w:next w:val="Normal"/>
    <w:qFormat/>
    <w:rsid w:val="006879D2"/>
    <w:pPr>
      <w:numPr>
        <w:numId w:val="3"/>
      </w:numPr>
      <w:pBdr>
        <w:bottom w:val="single" w:sz="12" w:space="1" w:color="CB08DA"/>
      </w:pBdr>
    </w:pPr>
    <w:rPr>
      <w:b/>
      <w:color w:val="CB08DA"/>
      <w:sz w:val="22"/>
    </w:rPr>
  </w:style>
  <w:style w:type="paragraph" w:customStyle="1" w:styleId="code">
    <w:name w:val="code"/>
    <w:basedOn w:val="Normal"/>
    <w:qFormat/>
    <w:rsid w:val="006879D2"/>
    <w:pPr>
      <w:pBdr>
        <w:top w:val="single" w:sz="4" w:space="1" w:color="auto"/>
        <w:left w:val="single" w:sz="4" w:space="4" w:color="auto"/>
        <w:bottom w:val="single" w:sz="4" w:space="1" w:color="auto"/>
        <w:right w:val="single" w:sz="4" w:space="4" w:color="auto"/>
      </w:pBdr>
    </w:pPr>
    <w:rPr>
      <w:noProof/>
      <w:color w:val="B2A1C7" w:themeColor="accent4" w:themeTint="99"/>
    </w:rPr>
  </w:style>
  <w:style w:type="paragraph" w:customStyle="1" w:styleId="defaut">
    <w:name w:val="defaut"/>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1">
    <w:name w:val="liste1"/>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2">
    <w:name w:val="liste2"/>
    <w:basedOn w:val="Normal"/>
    <w:rsid w:val="006879D2"/>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6879D2"/>
    <w:rPr>
      <w:rFonts w:ascii="Tahoma" w:hAnsi="Tahoma" w:cs="Tahoma"/>
      <w:sz w:val="16"/>
      <w:szCs w:val="16"/>
    </w:rPr>
  </w:style>
  <w:style w:type="character" w:customStyle="1" w:styleId="TextedebullesCar">
    <w:name w:val="Texte de bulles Car"/>
    <w:basedOn w:val="Policepardfaut"/>
    <w:link w:val="Textedebulles"/>
    <w:uiPriority w:val="99"/>
    <w:semiHidden/>
    <w:rsid w:val="006879D2"/>
    <w:rPr>
      <w:rFonts w:ascii="Tahoma" w:hAnsi="Tahoma" w:cs="Tahoma"/>
      <w:color w:val="000080"/>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inne\AppData\Roaming\Microsoft\Templates\Bloc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Bloc2.dotx</Template>
  <TotalTime>2482</TotalTime>
  <Pages>4</Pages>
  <Words>280</Words>
  <Characters>1541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corinne</cp:lastModifiedBy>
  <cp:revision>8</cp:revision>
  <dcterms:created xsi:type="dcterms:W3CDTF">2022-11-29T14:11:00Z</dcterms:created>
  <dcterms:modified xsi:type="dcterms:W3CDTF">2022-12-16T09:56:00Z</dcterms:modified>
</cp:coreProperties>
</file>